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CB" w:rsidRDefault="000B54C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5in;margin-top:423pt;width:198pt;height:283.45pt;z-index:-251657216;mso-position-horizontal-relative:page;mso-position-vertical-relative:page" filled="f" stroked="f" strokecolor="#9cf">
            <v:textbox style="mso-next-textbox:#_x0000_s1071;mso-fit-shape-to-text:t">
              <w:txbxContent>
                <w:p w:rsidR="00FE6EC1" w:rsidRPr="00F77C3A" w:rsidRDefault="00FE6EC1" w:rsidP="00FE6EC1">
                  <w:pPr>
                    <w:pStyle w:val="1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«Шарп»</w:t>
                  </w:r>
                </w:p>
                <w:p w:rsidR="00FE6EC1" w:rsidRDefault="00FE6EC1" w:rsidP="00FE6EC1">
                  <w:r>
                    <w:t>Всех заинтересовавшихся просим подойти</w:t>
                  </w:r>
                </w:p>
                <w:p w:rsidR="00FE6EC1" w:rsidRDefault="00FE6EC1" w:rsidP="00FE6EC1">
                  <w:r>
                    <w:t xml:space="preserve">« ___» ________________ 20 </w:t>
                  </w:r>
                  <w:proofErr w:type="spellStart"/>
                  <w:r>
                    <w:t>____г</w:t>
                  </w:r>
                  <w:proofErr w:type="spellEnd"/>
                  <w:r>
                    <w:t>.</w:t>
                  </w:r>
                </w:p>
                <w:p w:rsidR="00FE6EC1" w:rsidRDefault="00FE6EC1" w:rsidP="00FE6EC1">
                  <w:proofErr w:type="gramStart"/>
                  <w:r>
                    <w:t>В</w:t>
                  </w:r>
                  <w:proofErr w:type="gramEnd"/>
                  <w:r>
                    <w:t xml:space="preserve"> _______________ часов</w:t>
                  </w:r>
                </w:p>
                <w:p w:rsidR="00FE6EC1" w:rsidRPr="00F903C0" w:rsidRDefault="00FE6EC1" w:rsidP="00FE6EC1">
                  <w:r>
                    <w:t>К_______________________________________________________________________________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Разработка компьютерных игр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Создание сайта с «нуля»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C</w:t>
                  </w:r>
                  <w:r w:rsidRPr="00F903C0">
                    <w:rPr>
                      <w:sz w:val="20"/>
                      <w:szCs w:val="20"/>
                      <w:u w:val="single"/>
                    </w:rPr>
                    <w:t>#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языке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Pascal</w:t>
                  </w:r>
                </w:p>
                <w:p w:rsidR="00FE6EC1" w:rsidRPr="00F903C0" w:rsidRDefault="00FE6EC1" w:rsidP="00FE6EC1">
                  <w:pPr>
                    <w:pStyle w:val="Italic"/>
                    <w:rPr>
                      <w:u w:val="single"/>
                    </w:rPr>
                  </w:pPr>
                  <w:r w:rsidRPr="00F903C0">
                    <w:rPr>
                      <w:u w:val="single"/>
                    </w:rPr>
                    <w:t xml:space="preserve">Акция! </w:t>
                  </w:r>
                  <w:r>
                    <w:rPr>
                      <w:u w:val="single"/>
                    </w:rPr>
                    <w:t xml:space="preserve">   </w:t>
                  </w:r>
                  <w:r w:rsidRPr="00F903C0">
                    <w:rPr>
                      <w:u w:val="single"/>
                    </w:rPr>
                    <w:t xml:space="preserve">До 200 </w:t>
                  </w:r>
                  <w:proofErr w:type="spellStart"/>
                  <w:proofErr w:type="gramStart"/>
                  <w:r w:rsidRPr="00F903C0">
                    <w:rPr>
                      <w:u w:val="single"/>
                    </w:rPr>
                    <w:t>р</w:t>
                  </w:r>
                  <w:proofErr w:type="spellEnd"/>
                  <w:proofErr w:type="gramEnd"/>
                  <w:r w:rsidRPr="00F903C0">
                    <w:rPr>
                      <w:u w:val="single"/>
                    </w:rPr>
                    <w:t xml:space="preserve"> в час! </w:t>
                  </w:r>
                </w:p>
                <w:p w:rsidR="00FE6EC1" w:rsidRDefault="00FE6EC1" w:rsidP="00FE6EC1">
                  <w:pPr>
                    <w:pStyle w:val="Italic"/>
                  </w:pPr>
                  <w:r>
                    <w:t>Г.Новочеркасск</w:t>
                  </w:r>
                </w:p>
                <w:p w:rsidR="00FE6EC1" w:rsidRDefault="00FE6EC1" w:rsidP="00FE6EC1">
                  <w:pPr>
                    <w:pStyle w:val="AllCaps"/>
                  </w:pPr>
                  <w:r>
                    <w:t xml:space="preserve">Школа </w:t>
                  </w:r>
                  <w:proofErr w:type="gramStart"/>
                  <w:r>
                    <w:t>иТ</w:t>
                  </w:r>
                  <w:proofErr w:type="gramEnd"/>
                  <w:r>
                    <w:t xml:space="preserve"> шарп</w:t>
                  </w:r>
                </w:p>
                <w:p w:rsidR="00FE6EC1" w:rsidRDefault="00FE6EC1" w:rsidP="00FE6EC1">
                  <w:pPr>
                    <w:pStyle w:val="AllCaps"/>
                  </w:pPr>
                </w:p>
                <w:p w:rsidR="00FE6EC1" w:rsidRDefault="00FE6EC1" w:rsidP="00FE6EC1">
                  <w:pPr>
                    <w:pStyle w:val="AllCaps"/>
                  </w:pPr>
                  <w:r>
                    <w:t>Тел: 8 (989) 620 77 59</w:t>
                  </w:r>
                </w:p>
                <w:p w:rsidR="00304CCB" w:rsidRPr="00FE6EC1" w:rsidRDefault="00304CCB" w:rsidP="00FE6EC1"/>
              </w:txbxContent>
            </v:textbox>
            <w10:wrap anchorx="page" anchory="page"/>
          </v:shape>
        </w:pict>
      </w:r>
      <w:r>
        <w:pict>
          <v:shape id="_x0000_s1073" type="#_x0000_t202" style="position:absolute;left:0;text-align:left;margin-left:54pt;margin-top:423pt;width:198pt;height:283.45pt;z-index:-251655168;mso-position-horizontal-relative:page;mso-position-vertical-relative:page" filled="f" stroked="f" strokecolor="#9cf">
            <v:textbox style="mso-next-textbox:#_x0000_s1073;mso-fit-shape-to-text:t">
              <w:txbxContent>
                <w:p w:rsidR="00FE6EC1" w:rsidRPr="00F77C3A" w:rsidRDefault="00FE6EC1" w:rsidP="00FE6EC1">
                  <w:pPr>
                    <w:pStyle w:val="1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«Шарп»</w:t>
                  </w:r>
                </w:p>
                <w:p w:rsidR="00FE6EC1" w:rsidRDefault="00FE6EC1" w:rsidP="00FE6EC1">
                  <w:r>
                    <w:t>Всех заинтересовавшихся просим подойти</w:t>
                  </w:r>
                </w:p>
                <w:p w:rsidR="00FE6EC1" w:rsidRDefault="00FE6EC1" w:rsidP="00FE6EC1">
                  <w:r>
                    <w:t xml:space="preserve">« ___» ________________ 20 </w:t>
                  </w:r>
                  <w:proofErr w:type="spellStart"/>
                  <w:r>
                    <w:t>____г</w:t>
                  </w:r>
                  <w:proofErr w:type="spellEnd"/>
                  <w:r>
                    <w:t>.</w:t>
                  </w:r>
                </w:p>
                <w:p w:rsidR="00FE6EC1" w:rsidRDefault="00FE6EC1" w:rsidP="00FE6EC1">
                  <w:proofErr w:type="gramStart"/>
                  <w:r>
                    <w:t>В</w:t>
                  </w:r>
                  <w:proofErr w:type="gramEnd"/>
                  <w:r>
                    <w:t xml:space="preserve"> _______________ часов</w:t>
                  </w:r>
                </w:p>
                <w:p w:rsidR="00FE6EC1" w:rsidRPr="00F903C0" w:rsidRDefault="00FE6EC1" w:rsidP="00FE6EC1">
                  <w:r>
                    <w:t>К_______________________________________________________________________________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Разработка компьютерных игр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Создание сайта с «нуля»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C</w:t>
                  </w:r>
                  <w:r w:rsidRPr="00F903C0">
                    <w:rPr>
                      <w:sz w:val="20"/>
                      <w:szCs w:val="20"/>
                      <w:u w:val="single"/>
                    </w:rPr>
                    <w:t>#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языке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Pascal</w:t>
                  </w:r>
                </w:p>
                <w:p w:rsidR="00FE6EC1" w:rsidRPr="00F903C0" w:rsidRDefault="00FE6EC1" w:rsidP="00FE6EC1">
                  <w:pPr>
                    <w:pStyle w:val="Italic"/>
                    <w:rPr>
                      <w:u w:val="single"/>
                    </w:rPr>
                  </w:pPr>
                  <w:r w:rsidRPr="00F903C0">
                    <w:rPr>
                      <w:u w:val="single"/>
                    </w:rPr>
                    <w:t xml:space="preserve">Акция! </w:t>
                  </w:r>
                  <w:r>
                    <w:rPr>
                      <w:u w:val="single"/>
                    </w:rPr>
                    <w:t xml:space="preserve">   </w:t>
                  </w:r>
                  <w:r w:rsidRPr="00F903C0">
                    <w:rPr>
                      <w:u w:val="single"/>
                    </w:rPr>
                    <w:t xml:space="preserve">До 200 </w:t>
                  </w:r>
                  <w:proofErr w:type="spellStart"/>
                  <w:proofErr w:type="gramStart"/>
                  <w:r w:rsidRPr="00F903C0">
                    <w:rPr>
                      <w:u w:val="single"/>
                    </w:rPr>
                    <w:t>р</w:t>
                  </w:r>
                  <w:proofErr w:type="spellEnd"/>
                  <w:proofErr w:type="gramEnd"/>
                  <w:r w:rsidRPr="00F903C0">
                    <w:rPr>
                      <w:u w:val="single"/>
                    </w:rPr>
                    <w:t xml:space="preserve"> в час! </w:t>
                  </w:r>
                </w:p>
                <w:p w:rsidR="00FE6EC1" w:rsidRDefault="00FE6EC1" w:rsidP="00FE6EC1">
                  <w:pPr>
                    <w:pStyle w:val="Italic"/>
                  </w:pPr>
                  <w:r>
                    <w:t>Г.Новочеркасск</w:t>
                  </w:r>
                </w:p>
                <w:p w:rsidR="00FE6EC1" w:rsidRDefault="00FE6EC1" w:rsidP="00FE6EC1">
                  <w:pPr>
                    <w:pStyle w:val="AllCaps"/>
                  </w:pPr>
                  <w:r>
                    <w:t xml:space="preserve">Школа </w:t>
                  </w:r>
                  <w:proofErr w:type="gramStart"/>
                  <w:r>
                    <w:t>иТ</w:t>
                  </w:r>
                  <w:proofErr w:type="gramEnd"/>
                  <w:r>
                    <w:t xml:space="preserve"> шарп</w:t>
                  </w:r>
                </w:p>
                <w:p w:rsidR="00FE6EC1" w:rsidRDefault="00FE6EC1" w:rsidP="00FE6EC1">
                  <w:pPr>
                    <w:pStyle w:val="AllCaps"/>
                  </w:pPr>
                </w:p>
                <w:p w:rsidR="00FE6EC1" w:rsidRDefault="00FE6EC1" w:rsidP="00FE6EC1">
                  <w:pPr>
                    <w:pStyle w:val="AllCaps"/>
                  </w:pPr>
                  <w:r>
                    <w:t>Тел: 8 (989) 620 77 59</w:t>
                  </w:r>
                </w:p>
                <w:p w:rsidR="00304CCB" w:rsidRPr="00FE6EC1" w:rsidRDefault="00304CCB" w:rsidP="00FE6EC1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5in;margin-top:63pt;width:198pt;height:283.45pt;z-index:-251661312;mso-position-horizontal-relative:page;mso-position-vertical-relative:page" filled="f" stroked="f" strokecolor="#9cf">
            <v:textbox style="mso-next-textbox:#_x0000_s1052;mso-fit-shape-to-text:t">
              <w:txbxContent>
                <w:p w:rsidR="00FE6EC1" w:rsidRPr="00F77C3A" w:rsidRDefault="00FE6EC1" w:rsidP="00FE6EC1">
                  <w:pPr>
                    <w:pStyle w:val="1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«Шарп»</w:t>
                  </w:r>
                </w:p>
                <w:p w:rsidR="00FE6EC1" w:rsidRDefault="00FE6EC1" w:rsidP="00FE6EC1">
                  <w:r>
                    <w:t>Всех заинтересовавшихся просим подойти</w:t>
                  </w:r>
                </w:p>
                <w:p w:rsidR="00FE6EC1" w:rsidRDefault="00FE6EC1" w:rsidP="00FE6EC1">
                  <w:r>
                    <w:t xml:space="preserve">« ___» ________________ 20 </w:t>
                  </w:r>
                  <w:proofErr w:type="spellStart"/>
                  <w:r>
                    <w:t>____г</w:t>
                  </w:r>
                  <w:proofErr w:type="spellEnd"/>
                  <w:r>
                    <w:t>.</w:t>
                  </w:r>
                </w:p>
                <w:p w:rsidR="00FE6EC1" w:rsidRDefault="00FE6EC1" w:rsidP="00FE6EC1">
                  <w:proofErr w:type="gramStart"/>
                  <w:r>
                    <w:t>В</w:t>
                  </w:r>
                  <w:proofErr w:type="gramEnd"/>
                  <w:r>
                    <w:t xml:space="preserve"> _______________ часов</w:t>
                  </w:r>
                </w:p>
                <w:p w:rsidR="00FE6EC1" w:rsidRPr="00F903C0" w:rsidRDefault="00FE6EC1" w:rsidP="00FE6EC1">
                  <w:r>
                    <w:t>К_______________________________________________________________________________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Разработка компьютерных игр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Создание сайта с «нуля»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C</w:t>
                  </w:r>
                  <w:r w:rsidRPr="00F903C0">
                    <w:rPr>
                      <w:sz w:val="20"/>
                      <w:szCs w:val="20"/>
                      <w:u w:val="single"/>
                    </w:rPr>
                    <w:t>#</w:t>
                  </w:r>
                </w:p>
                <w:p w:rsidR="00FE6EC1" w:rsidRPr="00F903C0" w:rsidRDefault="00FE6EC1" w:rsidP="00FE6EC1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языке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Pascal</w:t>
                  </w:r>
                </w:p>
                <w:p w:rsidR="00FE6EC1" w:rsidRPr="00F903C0" w:rsidRDefault="00FE6EC1" w:rsidP="00FE6EC1">
                  <w:pPr>
                    <w:pStyle w:val="Italic"/>
                    <w:rPr>
                      <w:u w:val="single"/>
                    </w:rPr>
                  </w:pPr>
                  <w:r w:rsidRPr="00F903C0">
                    <w:rPr>
                      <w:u w:val="single"/>
                    </w:rPr>
                    <w:t xml:space="preserve">Акция! </w:t>
                  </w:r>
                  <w:r>
                    <w:rPr>
                      <w:u w:val="single"/>
                    </w:rPr>
                    <w:t xml:space="preserve">   </w:t>
                  </w:r>
                  <w:r w:rsidRPr="00F903C0">
                    <w:rPr>
                      <w:u w:val="single"/>
                    </w:rPr>
                    <w:t xml:space="preserve">До 200 </w:t>
                  </w:r>
                  <w:proofErr w:type="spellStart"/>
                  <w:proofErr w:type="gramStart"/>
                  <w:r w:rsidRPr="00F903C0">
                    <w:rPr>
                      <w:u w:val="single"/>
                    </w:rPr>
                    <w:t>р</w:t>
                  </w:r>
                  <w:proofErr w:type="spellEnd"/>
                  <w:proofErr w:type="gramEnd"/>
                  <w:r w:rsidRPr="00F903C0">
                    <w:rPr>
                      <w:u w:val="single"/>
                    </w:rPr>
                    <w:t xml:space="preserve"> в час! </w:t>
                  </w:r>
                </w:p>
                <w:p w:rsidR="00FE6EC1" w:rsidRDefault="00FE6EC1" w:rsidP="00FE6EC1">
                  <w:pPr>
                    <w:pStyle w:val="Italic"/>
                  </w:pPr>
                  <w:r>
                    <w:t>Г.Новочеркасск</w:t>
                  </w:r>
                </w:p>
                <w:p w:rsidR="00FE6EC1" w:rsidRDefault="00FE6EC1" w:rsidP="00FE6EC1">
                  <w:pPr>
                    <w:pStyle w:val="AllCaps"/>
                  </w:pPr>
                  <w:r>
                    <w:t xml:space="preserve">Школа </w:t>
                  </w:r>
                  <w:proofErr w:type="gramStart"/>
                  <w:r>
                    <w:t>иТ</w:t>
                  </w:r>
                  <w:proofErr w:type="gramEnd"/>
                  <w:r>
                    <w:t xml:space="preserve"> шарп</w:t>
                  </w:r>
                </w:p>
                <w:p w:rsidR="00FE6EC1" w:rsidRDefault="00FE6EC1" w:rsidP="00FE6EC1">
                  <w:pPr>
                    <w:pStyle w:val="AllCaps"/>
                  </w:pPr>
                </w:p>
                <w:p w:rsidR="00FE6EC1" w:rsidRDefault="00FE6EC1" w:rsidP="00FE6EC1">
                  <w:pPr>
                    <w:pStyle w:val="AllCaps"/>
                  </w:pPr>
                  <w:r>
                    <w:t>Тел: 8 (989) 620 77 59</w:t>
                  </w:r>
                </w:p>
                <w:p w:rsidR="00304CCB" w:rsidRDefault="00304CCB">
                  <w:pPr>
                    <w:pStyle w:val="AllCaps"/>
                  </w:pP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left:0;text-align:left;margin-left:54pt;margin-top:63pt;width:198pt;height:283.45pt;z-index:-251659264;mso-position-horizontal-relative:page;mso-position-vertical-relative:page" filled="f" stroked="f" strokecolor="#9cf">
            <v:textbox style="mso-next-textbox:#_x0000_s1069;mso-fit-shape-to-text:t">
              <w:txbxContent>
                <w:p w:rsidR="00304CCB" w:rsidRPr="00F77C3A" w:rsidRDefault="00F903C0">
                  <w:pPr>
                    <w:pStyle w:val="1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«Шарп»</w:t>
                  </w:r>
                </w:p>
                <w:p w:rsidR="00F903C0" w:rsidRDefault="00F903C0" w:rsidP="00F903C0">
                  <w:r>
                    <w:t>Всех заинтересовавшихся просим подойти</w:t>
                  </w:r>
                </w:p>
                <w:p w:rsidR="00F903C0" w:rsidRDefault="00F903C0" w:rsidP="00F903C0">
                  <w:r>
                    <w:t xml:space="preserve">« ___» ________________ 20 </w:t>
                  </w:r>
                  <w:proofErr w:type="spellStart"/>
                  <w:r>
                    <w:t>____г</w:t>
                  </w:r>
                  <w:proofErr w:type="spellEnd"/>
                  <w:r>
                    <w:t>.</w:t>
                  </w:r>
                </w:p>
                <w:p w:rsidR="00F903C0" w:rsidRDefault="00F903C0" w:rsidP="00F903C0">
                  <w:proofErr w:type="gramStart"/>
                  <w:r>
                    <w:t>В</w:t>
                  </w:r>
                  <w:proofErr w:type="gramEnd"/>
                  <w:r>
                    <w:t xml:space="preserve"> _______________ часов</w:t>
                  </w:r>
                </w:p>
                <w:p w:rsidR="00F903C0" w:rsidRPr="00F903C0" w:rsidRDefault="00F903C0" w:rsidP="00F903C0">
                  <w:r>
                    <w:t>К_______________________________________________________________________________</w:t>
                  </w:r>
                </w:p>
                <w:p w:rsidR="00304CCB" w:rsidRPr="00F903C0" w:rsidRDefault="00F903C0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Разработка компьютерных игр</w:t>
                  </w:r>
                </w:p>
                <w:p w:rsidR="00F903C0" w:rsidRPr="00F903C0" w:rsidRDefault="00F903C0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>Создание сайта с «нуля»</w:t>
                  </w:r>
                </w:p>
                <w:p w:rsidR="00F903C0" w:rsidRPr="00F903C0" w:rsidRDefault="00F903C0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C</w:t>
                  </w:r>
                  <w:r w:rsidRPr="00F903C0">
                    <w:rPr>
                      <w:sz w:val="20"/>
                      <w:szCs w:val="20"/>
                      <w:u w:val="single"/>
                    </w:rPr>
                    <w:t>#</w:t>
                  </w:r>
                </w:p>
                <w:p w:rsidR="00F903C0" w:rsidRPr="00F903C0" w:rsidRDefault="00F903C0">
                  <w:pPr>
                    <w:rPr>
                      <w:sz w:val="20"/>
                      <w:szCs w:val="20"/>
                      <w:u w:val="single"/>
                    </w:rPr>
                  </w:pPr>
                  <w:r w:rsidRPr="00F903C0">
                    <w:rPr>
                      <w:sz w:val="20"/>
                      <w:szCs w:val="20"/>
                      <w:u w:val="single"/>
                    </w:rPr>
                    <w:t xml:space="preserve">Программирование на языке </w:t>
                  </w:r>
                  <w:r w:rsidRPr="00F903C0">
                    <w:rPr>
                      <w:sz w:val="20"/>
                      <w:szCs w:val="20"/>
                      <w:u w:val="single"/>
                      <w:lang w:val="en-US"/>
                    </w:rPr>
                    <w:t>Pascal</w:t>
                  </w:r>
                </w:p>
                <w:p w:rsidR="00F903C0" w:rsidRPr="00F903C0" w:rsidRDefault="00F903C0">
                  <w:pPr>
                    <w:pStyle w:val="Italic"/>
                    <w:rPr>
                      <w:u w:val="single"/>
                    </w:rPr>
                  </w:pPr>
                  <w:r w:rsidRPr="00F903C0">
                    <w:rPr>
                      <w:u w:val="single"/>
                    </w:rPr>
                    <w:t xml:space="preserve">Акция! </w:t>
                  </w:r>
                  <w:r>
                    <w:rPr>
                      <w:u w:val="single"/>
                    </w:rPr>
                    <w:t xml:space="preserve">   </w:t>
                  </w:r>
                  <w:r w:rsidRPr="00F903C0">
                    <w:rPr>
                      <w:u w:val="single"/>
                    </w:rPr>
                    <w:t xml:space="preserve">До 200 </w:t>
                  </w:r>
                  <w:proofErr w:type="spellStart"/>
                  <w:proofErr w:type="gramStart"/>
                  <w:r w:rsidRPr="00F903C0">
                    <w:rPr>
                      <w:u w:val="single"/>
                    </w:rPr>
                    <w:t>р</w:t>
                  </w:r>
                  <w:proofErr w:type="spellEnd"/>
                  <w:proofErr w:type="gramEnd"/>
                  <w:r w:rsidRPr="00F903C0">
                    <w:rPr>
                      <w:u w:val="single"/>
                    </w:rPr>
                    <w:t xml:space="preserve"> в час!</w:t>
                  </w:r>
                  <w:r w:rsidR="00304CCB" w:rsidRPr="00F903C0">
                    <w:rPr>
                      <w:u w:val="single"/>
                    </w:rPr>
                    <w:t> </w:t>
                  </w:r>
                </w:p>
                <w:p w:rsidR="00304CCB" w:rsidRDefault="00F903C0">
                  <w:pPr>
                    <w:pStyle w:val="Italic"/>
                  </w:pPr>
                  <w:r>
                    <w:t>Г.Новочеркасск</w:t>
                  </w:r>
                </w:p>
                <w:p w:rsidR="00304CCB" w:rsidRDefault="00F903C0">
                  <w:pPr>
                    <w:pStyle w:val="AllCaps"/>
                  </w:pPr>
                  <w:r>
                    <w:t xml:space="preserve">Школа </w:t>
                  </w:r>
                  <w:proofErr w:type="gramStart"/>
                  <w:r>
                    <w:t>иТ</w:t>
                  </w:r>
                  <w:proofErr w:type="gramEnd"/>
                  <w:r>
                    <w:t xml:space="preserve"> шарп</w:t>
                  </w:r>
                </w:p>
                <w:p w:rsidR="000722B9" w:rsidRDefault="000722B9">
                  <w:pPr>
                    <w:pStyle w:val="AllCaps"/>
                  </w:pPr>
                </w:p>
                <w:p w:rsidR="000722B9" w:rsidRDefault="000722B9">
                  <w:pPr>
                    <w:pStyle w:val="AllCaps"/>
                  </w:pPr>
                  <w:r>
                    <w:t>Тел: 8 (989) 620 77 59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left:0;text-align:left;margin-left:343.95pt;margin-top:398.15pt;width:234.05pt;height:337.5pt;z-index:-251658240;mso-wrap-style:none;mso-position-horizontal-relative:page;mso-position-vertical-relative:page" filled="f" stroked="f" strokecolor="#339" strokeweight="1.5pt">
            <v:textbox style="mso-next-textbox:#_x0000_s1070;mso-fit-shape-to-text:t" inset="0,0,0,0">
              <w:txbxContent>
                <w:p w:rsidR="00304CCB" w:rsidRDefault="002D4218"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>
                        <wp:extent cx="2971800" cy="4171950"/>
                        <wp:effectExtent l="19050" t="0" r="0" b="0"/>
                        <wp:docPr id="1" name="Рисунок 1" descr="Синяя рам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Синяя рам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17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left:0;text-align:left;margin-left:36.6pt;margin-top:398.3pt;width:234.05pt;height:337.5pt;z-index:-251656192;mso-wrap-style:none;mso-position-horizontal-relative:page;mso-position-vertical-relative:page" filled="f" stroked="f" strokecolor="#339" strokeweight="1.5pt">
            <v:textbox style="mso-next-textbox:#_x0000_s1072;mso-fit-shape-to-text:t" inset="0,0,0,0">
              <w:txbxContent>
                <w:p w:rsidR="00304CCB" w:rsidRDefault="002D4218"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>
                        <wp:extent cx="2971800" cy="4171950"/>
                        <wp:effectExtent l="19050" t="0" r="0" b="0"/>
                        <wp:docPr id="2" name="Рисунок 2" descr="Синяя рам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Синяя рам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17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left:0;text-align:left;margin-left:35.6pt;margin-top:36.5pt;width:234.05pt;height:337.5pt;z-index:-251660288;mso-wrap-style:none;mso-position-horizontal-relative:page;mso-position-vertical-relative:page" filled="f" stroked="f" strokecolor="#339" strokeweight="1.5pt">
            <v:textbox style="mso-next-textbox:#_x0000_s1068;mso-fit-shape-to-text:t" inset="0,0,0,0">
              <w:txbxContent>
                <w:p w:rsidR="00304CCB" w:rsidRDefault="002D4218"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>
                        <wp:extent cx="2971800" cy="4171950"/>
                        <wp:effectExtent l="19050" t="0" r="0" b="0"/>
                        <wp:docPr id="3" name="Рисунок 3" descr="Синяя рам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Синяя рам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17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left:0;text-align:left;margin-left:342.95pt;margin-top:36.35pt;width:234.05pt;height:337.5pt;z-index:-251662336;mso-wrap-style:none;mso-position-horizontal-relative:page;mso-position-vertical-relative:page" filled="f" stroked="f" strokecolor="#339" strokeweight="1.5pt">
            <v:textbox style="mso-next-textbox:#_x0000_s1053;mso-fit-shape-to-text:t" inset="0,0,0,0">
              <w:txbxContent>
                <w:p w:rsidR="00304CCB" w:rsidRDefault="002D4218"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>
                        <wp:extent cx="2971800" cy="4171950"/>
                        <wp:effectExtent l="19050" t="0" r="0" b="0"/>
                        <wp:docPr id="4" name="Рисунок 4" descr="Синяя рамк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Синяя рамк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17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304CCB" w:rsidSect="00932426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B75" w:rsidRDefault="00175B75" w:rsidP="00FE6EC1">
      <w:pPr>
        <w:spacing w:before="0"/>
      </w:pPr>
      <w:r>
        <w:separator/>
      </w:r>
    </w:p>
  </w:endnote>
  <w:endnote w:type="continuationSeparator" w:id="0">
    <w:p w:rsidR="00175B75" w:rsidRDefault="00175B75" w:rsidP="00FE6EC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B75" w:rsidRDefault="00175B75" w:rsidP="00FE6EC1">
      <w:pPr>
        <w:spacing w:before="0"/>
      </w:pPr>
      <w:r>
        <w:separator/>
      </w:r>
    </w:p>
  </w:footnote>
  <w:footnote w:type="continuationSeparator" w:id="0">
    <w:p w:rsidR="00175B75" w:rsidRDefault="00175B75" w:rsidP="00FE6EC1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3C0"/>
    <w:rsid w:val="000722B9"/>
    <w:rsid w:val="000B54C3"/>
    <w:rsid w:val="00175B75"/>
    <w:rsid w:val="002D4218"/>
    <w:rsid w:val="00304CCB"/>
    <w:rsid w:val="005B03F9"/>
    <w:rsid w:val="00932426"/>
    <w:rsid w:val="00B31956"/>
    <w:rsid w:val="00F77C3A"/>
    <w:rsid w:val="00F903C0"/>
    <w:rsid w:val="00FE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06c"/>
      <o:colormenu v:ext="edit" fillcolor="#9cf" stroke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54C3"/>
    <w:pPr>
      <w:spacing w:before="180"/>
      <w:jc w:val="center"/>
    </w:pPr>
    <w:rPr>
      <w:rFonts w:ascii="Garamond" w:hAnsi="Garamond" w:cs="Garamond"/>
      <w:color w:val="073A77"/>
      <w:sz w:val="18"/>
      <w:szCs w:val="18"/>
    </w:rPr>
  </w:style>
  <w:style w:type="paragraph" w:styleId="1">
    <w:name w:val="heading 1"/>
    <w:basedOn w:val="a"/>
    <w:next w:val="a"/>
    <w:qFormat/>
    <w:rsid w:val="000B54C3"/>
    <w:pPr>
      <w:spacing w:line="560" w:lineRule="exact"/>
      <w:outlineLvl w:val="0"/>
    </w:pPr>
    <w:rPr>
      <w:rFonts w:cs="Times New Roman"/>
      <w:caps/>
      <w:sz w:val="60"/>
      <w:szCs w:val="60"/>
    </w:rPr>
  </w:style>
  <w:style w:type="paragraph" w:styleId="2">
    <w:name w:val="heading 2"/>
    <w:basedOn w:val="a"/>
    <w:next w:val="a"/>
    <w:qFormat/>
    <w:rsid w:val="000B54C3"/>
    <w:pPr>
      <w:spacing w:before="360" w:line="280" w:lineRule="exact"/>
      <w:outlineLvl w:val="1"/>
    </w:pPr>
    <w:rPr>
      <w:rFonts w:cs="Times New Roman"/>
      <w:sz w:val="24"/>
      <w:szCs w:val="24"/>
    </w:rPr>
  </w:style>
  <w:style w:type="paragraph" w:styleId="3">
    <w:name w:val="heading 3"/>
    <w:basedOn w:val="2"/>
    <w:next w:val="a"/>
    <w:qFormat/>
    <w:rsid w:val="000B54C3"/>
    <w:pPr>
      <w:spacing w:befor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B54C3"/>
    <w:rPr>
      <w:rFonts w:ascii="Tahoma" w:hAnsi="Tahoma" w:cs="Tahoma"/>
      <w:sz w:val="16"/>
      <w:szCs w:val="16"/>
    </w:rPr>
  </w:style>
  <w:style w:type="character" w:customStyle="1" w:styleId="ItalicChar">
    <w:name w:val="Italic Char"/>
    <w:basedOn w:val="a0"/>
    <w:link w:val="Italic"/>
    <w:locked/>
    <w:rsid w:val="000B54C3"/>
    <w:rPr>
      <w:rFonts w:ascii="Garamond" w:hAnsi="Garamond" w:hint="default"/>
      <w:i/>
      <w:iCs w:val="0"/>
      <w:color w:val="073A77"/>
      <w:sz w:val="18"/>
      <w:szCs w:val="22"/>
      <w:lang w:val="ru-RU" w:eastAsia="ru-RU" w:bidi="ru-RU"/>
    </w:rPr>
  </w:style>
  <w:style w:type="paragraph" w:customStyle="1" w:styleId="Italic">
    <w:name w:val="Italic"/>
    <w:basedOn w:val="a"/>
    <w:link w:val="ItalicChar"/>
    <w:rsid w:val="000B54C3"/>
    <w:rPr>
      <w:i/>
      <w:lang w:bidi="ru-RU"/>
    </w:rPr>
  </w:style>
  <w:style w:type="paragraph" w:customStyle="1" w:styleId="AllCaps">
    <w:name w:val="All Caps"/>
    <w:basedOn w:val="a"/>
    <w:rsid w:val="000B54C3"/>
    <w:pPr>
      <w:spacing w:before="0"/>
    </w:pPr>
    <w:rPr>
      <w:caps/>
      <w:lang w:bidi="ru-RU"/>
    </w:rPr>
  </w:style>
  <w:style w:type="paragraph" w:styleId="a4">
    <w:name w:val="List Paragraph"/>
    <w:basedOn w:val="a"/>
    <w:uiPriority w:val="34"/>
    <w:qFormat/>
    <w:rsid w:val="00F903C0"/>
    <w:pPr>
      <w:ind w:left="720"/>
      <w:contextualSpacing/>
    </w:pPr>
  </w:style>
  <w:style w:type="paragraph" w:styleId="a5">
    <w:name w:val="header"/>
    <w:basedOn w:val="a"/>
    <w:link w:val="a6"/>
    <w:rsid w:val="00FE6EC1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rsid w:val="00FE6EC1"/>
    <w:rPr>
      <w:rFonts w:ascii="Garamond" w:hAnsi="Garamond" w:cs="Garamond"/>
      <w:color w:val="073A77"/>
      <w:sz w:val="18"/>
      <w:szCs w:val="18"/>
    </w:rPr>
  </w:style>
  <w:style w:type="paragraph" w:styleId="a7">
    <w:name w:val="footer"/>
    <w:basedOn w:val="a"/>
    <w:link w:val="a8"/>
    <w:rsid w:val="00FE6EC1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rsid w:val="00FE6EC1"/>
    <w:rPr>
      <w:rFonts w:ascii="Garamond" w:hAnsi="Garamond" w:cs="Garamond"/>
      <w:color w:val="073A77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ius%20Harvey\AppData\Roaming\Microsoft\Templates\CS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D2DDCA-5163-4558-A3CE-FAC292E986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Sirius Harvey</dc:creator>
  <cp:lastModifiedBy>Sirius Harvey</cp:lastModifiedBy>
  <cp:revision>3</cp:revision>
  <cp:lastPrinted>2004-01-12T07:04:00Z</cp:lastPrinted>
  <dcterms:created xsi:type="dcterms:W3CDTF">2014-03-17T16:31:00Z</dcterms:created>
  <dcterms:modified xsi:type="dcterms:W3CDTF">2014-03-17T16:38:00Z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TC300083629990</vt:lpwstr>
  </property>
</Properties>
</file>