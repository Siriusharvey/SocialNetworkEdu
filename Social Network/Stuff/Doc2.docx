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40B" w:rsidRDefault="00944A5E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3684358</wp:posOffset>
            </wp:positionH>
            <wp:positionV relativeFrom="paragraph">
              <wp:posOffset>3352799</wp:posOffset>
            </wp:positionV>
            <wp:extent cx="2538095" cy="1587500"/>
            <wp:effectExtent l="152400" t="323850" r="186055" b="317500"/>
            <wp:wrapNone/>
            <wp:docPr id="20" name="Рисунок 20" descr="C:\Users\Sirius Harvey\Desktop\4t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irius Harvey\Desktop\4tt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237419">
                      <a:off x="0" y="0"/>
                      <a:ext cx="2538095" cy="158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4076699</wp:posOffset>
            </wp:positionH>
            <wp:positionV relativeFrom="paragraph">
              <wp:posOffset>790575</wp:posOffset>
            </wp:positionV>
            <wp:extent cx="2143125" cy="1152525"/>
            <wp:effectExtent l="228600" t="304800" r="142875" b="409575"/>
            <wp:wrapNone/>
            <wp:docPr id="28" name="Рисунок 28" descr="1383719090_metal-gear-solid-ground-zer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383719090_metal-gear-solid-ground-zero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017705">
                      <a:off x="0" y="0"/>
                      <a:ext cx="2143125" cy="1152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119812" dir="7320323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1.45pt;margin-top:87.75pt;width:282.75pt;height:327pt;z-index:251651072;mso-position-horizontal-relative:page;mso-position-vertical-relative:page" o:allowoverlap="f" filled="f" stroked="f">
            <v:textbox style="mso-next-textbox:#_x0000_s1026">
              <w:txbxContent>
                <w:p w:rsidR="00944A5E" w:rsidRDefault="00962813">
                  <w:pPr>
                    <w:pStyle w:val="2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  <w:r w:rsidRPr="00944A5E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 xml:space="preserve">Школа </w:t>
                  </w:r>
                  <w:proofErr w:type="gramStart"/>
                  <w:r w:rsidRPr="00944A5E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ИТ</w:t>
                  </w:r>
                  <w:proofErr w:type="gramEnd"/>
                  <w:r w:rsidRPr="00944A5E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  <w:p w:rsidR="0067440B" w:rsidRPr="00944A5E" w:rsidRDefault="00962813">
                  <w:pPr>
                    <w:pStyle w:val="2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  <w:r w:rsidRPr="00944A5E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«</w:t>
                  </w:r>
                  <w:proofErr w:type="spellStart"/>
                  <w:r w:rsidRPr="00944A5E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Шарп</w:t>
                  </w:r>
                  <w:proofErr w:type="spellEnd"/>
                  <w:r w:rsidRPr="00944A5E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»</w:t>
                  </w:r>
                </w:p>
                <w:p w:rsidR="00944A5E" w:rsidRDefault="00944A5E" w:rsidP="00944A5E"/>
                <w:p w:rsidR="00944A5E" w:rsidRDefault="00944A5E" w:rsidP="00944A5E"/>
                <w:p w:rsidR="00944A5E" w:rsidRPr="00944A5E" w:rsidRDefault="00944A5E" w:rsidP="00944A5E"/>
                <w:p w:rsidR="00944A5E" w:rsidRDefault="00944A5E" w:rsidP="00944A5E"/>
                <w:p w:rsidR="00944A5E" w:rsidRDefault="00944A5E" w:rsidP="00944A5E"/>
                <w:p w:rsidR="00944A5E" w:rsidRDefault="00944A5E" w:rsidP="00944A5E"/>
                <w:p w:rsidR="00944A5E" w:rsidRDefault="00944A5E" w:rsidP="00944A5E"/>
                <w:p w:rsidR="00944A5E" w:rsidRPr="00944A5E" w:rsidRDefault="00944A5E" w:rsidP="00944A5E"/>
                <w:p w:rsidR="00944A5E" w:rsidRDefault="00944A5E" w:rsidP="00944A5E">
                  <w:pPr>
                    <w:jc w:val="center"/>
                  </w:pPr>
                  <w:r>
                    <w:t>Всех заинтересовавшихся просим подойти</w:t>
                  </w:r>
                </w:p>
                <w:p w:rsidR="00944A5E" w:rsidRDefault="00944A5E" w:rsidP="00944A5E">
                  <w:pPr>
                    <w:jc w:val="center"/>
                  </w:pPr>
                </w:p>
                <w:p w:rsidR="00944A5E" w:rsidRDefault="00944A5E" w:rsidP="00944A5E">
                  <w:pPr>
                    <w:jc w:val="center"/>
                  </w:pPr>
                  <w:r>
                    <w:t>«_____» _______________ 2014г</w:t>
                  </w:r>
                </w:p>
                <w:p w:rsidR="00944A5E" w:rsidRDefault="00944A5E" w:rsidP="00944A5E">
                  <w:pPr>
                    <w:jc w:val="center"/>
                  </w:pPr>
                </w:p>
                <w:p w:rsidR="00944A5E" w:rsidRDefault="00944A5E" w:rsidP="00944A5E">
                  <w:pPr>
                    <w:jc w:val="center"/>
                  </w:pPr>
                  <w:proofErr w:type="gramStart"/>
                  <w:r>
                    <w:t>В</w:t>
                  </w:r>
                  <w:proofErr w:type="gramEnd"/>
                  <w:r>
                    <w:t xml:space="preserve"> ______________ часов</w:t>
                  </w:r>
                </w:p>
                <w:p w:rsidR="00944A5E" w:rsidRDefault="00944A5E" w:rsidP="00944A5E">
                  <w:pPr>
                    <w:jc w:val="center"/>
                  </w:pPr>
                </w:p>
                <w:p w:rsidR="00944A5E" w:rsidRDefault="00944A5E" w:rsidP="00944A5E">
                  <w:pPr>
                    <w:jc w:val="center"/>
                  </w:pPr>
                  <w:r>
                    <w:t>К __________________________________</w:t>
                  </w:r>
                </w:p>
                <w:p w:rsidR="00944A5E" w:rsidRDefault="00944A5E" w:rsidP="00944A5E">
                  <w:pPr>
                    <w:jc w:val="center"/>
                  </w:pPr>
                </w:p>
                <w:p w:rsidR="00944A5E" w:rsidRPr="00944A5E" w:rsidRDefault="00944A5E" w:rsidP="00944A5E">
                  <w:pPr>
                    <w:jc w:val="center"/>
                  </w:pPr>
                  <w:r>
                    <w:t>Или записаться в группу по телефону</w:t>
                  </w:r>
                </w:p>
                <w:p w:rsidR="00944A5E" w:rsidRPr="00944A5E" w:rsidRDefault="00944A5E" w:rsidP="00944A5E">
                  <w:pPr>
                    <w:jc w:val="center"/>
                  </w:pPr>
                </w:p>
                <w:p w:rsidR="00944A5E" w:rsidRPr="00944A5E" w:rsidRDefault="00944A5E" w:rsidP="00944A5E"/>
              </w:txbxContent>
            </v:textbox>
            <w10:wrap type="square" anchorx="page" anchory="page"/>
          </v:shape>
        </w:pic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3571875</wp:posOffset>
            </wp:positionV>
            <wp:extent cx="2428240" cy="1366520"/>
            <wp:effectExtent l="152400" t="342900" r="219710" b="405130"/>
            <wp:wrapNone/>
            <wp:docPr id="29" name="Рисунок 29" descr="adobe_after_effects-72048-124645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dobe_after_effects-72048-12464551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-1092132">
                      <a:off x="0" y="0"/>
                      <a:ext cx="24282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838200</wp:posOffset>
            </wp:positionV>
            <wp:extent cx="2038350" cy="1190625"/>
            <wp:effectExtent l="209550" t="228600" r="114300" b="295275"/>
            <wp:wrapNone/>
            <wp:docPr id="30" name="Рисунок 30" descr="C:\Users\Sirius Harvey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irius Harvey\Desktop\inde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-854607">
                      <a:off x="0" y="0"/>
                      <a:ext cx="20383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07763" dir="81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7440B">
        <w:pict>
          <v:shape id="_x0000_s1030" type="#_x0000_t202" style="position:absolute;margin-left:73.8pt;margin-top:454.4pt;width:469pt;height:67.6pt;z-index:251653120;mso-position-horizontal-relative:page;mso-position-vertical-relative:page" filled="f" stroked="f">
            <v:textbox style="mso-next-textbox:#_x0000_s1030">
              <w:txbxContent>
                <w:p w:rsidR="00962813" w:rsidRDefault="00962813">
                  <w:pPr>
                    <w:pStyle w:val="a4"/>
                    <w:rPr>
                      <w:lang w:val="en-US"/>
                    </w:rPr>
                  </w:pPr>
                </w:p>
                <w:p w:rsidR="00962813" w:rsidRDefault="00962813">
                  <w:pPr>
                    <w:pStyle w:val="a4"/>
                    <w:rPr>
                      <w:lang w:val="en-US"/>
                    </w:rPr>
                  </w:pPr>
                </w:p>
                <w:p w:rsidR="0067440B" w:rsidRDefault="0067440B">
                  <w:pPr>
                    <w:pStyle w:val="a4"/>
                  </w:pPr>
                  <w:r>
                    <w:t xml:space="preserve">Телефон:  </w:t>
                  </w:r>
                  <w:r>
                    <w:rPr>
                      <w:rStyle w:val="21"/>
                      <w:rFonts w:cs="Times New Roman"/>
                    </w:rPr>
                    <w:t>(495) 367-55-50</w:t>
                  </w:r>
                  <w:r w:rsidR="00962813">
                    <w:t xml:space="preserve"> </w:t>
                  </w:r>
                </w:p>
                <w:p w:rsidR="00962813" w:rsidRPr="00962813" w:rsidRDefault="00962813">
                  <w:pPr>
                    <w:pStyle w:val="a4"/>
                  </w:pPr>
                  <w:r>
                    <w:rPr>
                      <w:lang w:val="en-US"/>
                    </w:rPr>
                    <w:t>E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mail</w:t>
                  </w:r>
                  <w:r w:rsidRPr="00962813">
                    <w:t xml:space="preserve">: </w:t>
                  </w:r>
                  <w:r>
                    <w:rPr>
                      <w:lang w:val="en-US"/>
                    </w:rPr>
                    <w:t>sharp</w:t>
                  </w:r>
                  <w:r w:rsidRPr="00962813">
                    <w:t>@</w:t>
                  </w:r>
                  <w:r>
                    <w:rPr>
                      <w:lang w:val="en-US"/>
                    </w:rPr>
                    <w:t>cyber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wizard</w:t>
                  </w:r>
                  <w:r w:rsidRPr="00962813">
                    <w:t>.</w:t>
                  </w:r>
                  <w:r>
                    <w:rPr>
                      <w:lang w:val="en-US"/>
                    </w:rPr>
                    <w:t>com</w:t>
                  </w:r>
                </w:p>
              </w:txbxContent>
            </v:textbox>
            <w10:wrap side="left" anchorx="page" anchory="page"/>
          </v:shape>
        </w:pict>
      </w:r>
      <w:r w:rsidR="0067440B">
        <w:pict>
          <v:shape id="_x0000_s1031" type="#_x0000_t202" style="position:absolute;margin-left:63pt;margin-top:636.55pt;width:63pt;height:110.45pt;z-index:251654144;mso-position-horizontal-relative:page;mso-position-vertical-relative:page" filled="f" stroked="f">
            <v:textbox style="layout-flow:vertical-ideographic;mso-next-textbox:#_x0000_s1031">
              <w:txbxContent>
                <w:p w:rsidR="0067440B" w:rsidRDefault="009628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8 989 620 77 59</w:t>
                  </w:r>
                </w:p>
                <w:p w:rsidR="00962813" w:rsidRPr="00962813" w:rsidRDefault="00962813" w:rsidP="00962813">
                  <w:pPr>
                    <w:pStyle w:val="a4"/>
                    <w:jc w:val="left"/>
                  </w:pPr>
                  <w:r>
                    <w:rPr>
                      <w:lang w:val="en-US"/>
                    </w:rPr>
                    <w:t>sharp</w:t>
                  </w:r>
                  <w:r w:rsidRPr="00962813">
                    <w:t>@</w:t>
                  </w:r>
                  <w:r>
                    <w:rPr>
                      <w:lang w:val="en-US"/>
                    </w:rPr>
                    <w:t>cyber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wizard</w:t>
                  </w:r>
                  <w:r w:rsidRPr="00962813">
                    <w:t>.</w:t>
                  </w:r>
                  <w:r>
                    <w:rPr>
                      <w:lang w:val="en-US"/>
                    </w:rPr>
                    <w:t>com</w:t>
                  </w:r>
                </w:p>
                <w:p w:rsidR="00962813" w:rsidRPr="00962813" w:rsidRDefault="00962813">
                  <w:pPr>
                    <w:rPr>
                      <w:lang w:val="en-US"/>
                    </w:rPr>
                  </w:pPr>
                </w:p>
              </w:txbxContent>
            </v:textbox>
            <w10:wrap side="left" anchorx="page" anchory="page"/>
          </v:shape>
        </w:pict>
      </w:r>
      <w:r w:rsidR="0067440B">
        <w:pict>
          <v:shape id="_x0000_s1032" type="#_x0000_t202" style="position:absolute;margin-left:180pt;margin-top:636.55pt;width:63pt;height:110.45pt;z-index:251655168;mso-position-horizontal-relative:page;mso-position-vertical-relative:page" filled="f" stroked="f">
            <v:textbox style="layout-flow:vertical-ideographic;mso-next-textbox:#_x0000_s1032">
              <w:txbxContent>
                <w:p w:rsidR="00962813" w:rsidRDefault="00962813" w:rsidP="009628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8 989 620 77 59</w:t>
                  </w:r>
                </w:p>
                <w:p w:rsidR="00962813" w:rsidRPr="00962813" w:rsidRDefault="00962813" w:rsidP="00962813">
                  <w:pPr>
                    <w:pStyle w:val="a4"/>
                    <w:jc w:val="left"/>
                  </w:pPr>
                  <w:r>
                    <w:rPr>
                      <w:lang w:val="en-US"/>
                    </w:rPr>
                    <w:t>sharp</w:t>
                  </w:r>
                  <w:r w:rsidRPr="00962813">
                    <w:t>@</w:t>
                  </w:r>
                  <w:r>
                    <w:rPr>
                      <w:lang w:val="en-US"/>
                    </w:rPr>
                    <w:t>cyber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wizard</w:t>
                  </w:r>
                  <w:r w:rsidRPr="00962813">
                    <w:t>.</w:t>
                  </w:r>
                  <w:r>
                    <w:rPr>
                      <w:lang w:val="en-US"/>
                    </w:rPr>
                    <w:t>com</w:t>
                  </w:r>
                </w:p>
                <w:p w:rsidR="0067440B" w:rsidRPr="00962813" w:rsidRDefault="0067440B" w:rsidP="00962813"/>
              </w:txbxContent>
            </v:textbox>
            <w10:wrap side="left" anchorx="page" anchory="page"/>
          </v:shape>
        </w:pict>
      </w:r>
      <w:r w:rsidR="0067440B">
        <w:pict>
          <v:shape id="_x0000_s1033" type="#_x0000_t202" style="position:absolute;margin-left:238.05pt;margin-top:636.55pt;width:63pt;height:110.45pt;z-index:251656192;mso-position-horizontal-relative:page;mso-position-vertical-relative:page" filled="f" stroked="f">
            <v:textbox style="layout-flow:vertical-ideographic;mso-next-textbox:#_x0000_s1033">
              <w:txbxContent>
                <w:p w:rsidR="00962813" w:rsidRDefault="00962813" w:rsidP="009628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8 989 620 77 59</w:t>
                  </w:r>
                </w:p>
                <w:p w:rsidR="00962813" w:rsidRPr="00962813" w:rsidRDefault="00962813" w:rsidP="00962813">
                  <w:pPr>
                    <w:pStyle w:val="a4"/>
                    <w:jc w:val="left"/>
                  </w:pPr>
                  <w:r>
                    <w:rPr>
                      <w:lang w:val="en-US"/>
                    </w:rPr>
                    <w:t>sharp</w:t>
                  </w:r>
                  <w:r w:rsidRPr="00962813">
                    <w:t>@</w:t>
                  </w:r>
                  <w:r>
                    <w:rPr>
                      <w:lang w:val="en-US"/>
                    </w:rPr>
                    <w:t>cyber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wizard</w:t>
                  </w:r>
                  <w:r w:rsidRPr="00962813">
                    <w:t>.</w:t>
                  </w:r>
                  <w:r>
                    <w:rPr>
                      <w:lang w:val="en-US"/>
                    </w:rPr>
                    <w:t>com</w:t>
                  </w:r>
                </w:p>
                <w:p w:rsidR="0067440B" w:rsidRPr="00962813" w:rsidRDefault="0067440B" w:rsidP="00962813"/>
              </w:txbxContent>
            </v:textbox>
            <w10:wrap side="left" anchorx="page" anchory="page"/>
          </v:shape>
        </w:pict>
      </w:r>
      <w:r w:rsidR="0067440B">
        <w:pict>
          <v:shape id="_x0000_s1034" type="#_x0000_t202" style="position:absolute;margin-left:295.8pt;margin-top:636.55pt;width:63pt;height:110.45pt;z-index:251657216;mso-position-horizontal-relative:page;mso-position-vertical-relative:page" filled="f" stroked="f">
            <v:textbox style="layout-flow:vertical-ideographic;mso-next-textbox:#_x0000_s1034">
              <w:txbxContent>
                <w:p w:rsidR="00962813" w:rsidRDefault="00962813" w:rsidP="009628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8 989 620 77 59</w:t>
                  </w:r>
                </w:p>
                <w:p w:rsidR="00962813" w:rsidRPr="00962813" w:rsidRDefault="00962813" w:rsidP="00962813">
                  <w:pPr>
                    <w:pStyle w:val="a4"/>
                    <w:jc w:val="left"/>
                  </w:pPr>
                  <w:r>
                    <w:rPr>
                      <w:lang w:val="en-US"/>
                    </w:rPr>
                    <w:t>sharp</w:t>
                  </w:r>
                  <w:r w:rsidRPr="00962813">
                    <w:t>@</w:t>
                  </w:r>
                  <w:r>
                    <w:rPr>
                      <w:lang w:val="en-US"/>
                    </w:rPr>
                    <w:t>cyber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wizard</w:t>
                  </w:r>
                  <w:r w:rsidRPr="00962813">
                    <w:t>.</w:t>
                  </w:r>
                  <w:r>
                    <w:rPr>
                      <w:lang w:val="en-US"/>
                    </w:rPr>
                    <w:t>com</w:t>
                  </w:r>
                </w:p>
                <w:p w:rsidR="0067440B" w:rsidRPr="00962813" w:rsidRDefault="0067440B" w:rsidP="00962813"/>
              </w:txbxContent>
            </v:textbox>
            <w10:wrap side="left" anchorx="page" anchory="page"/>
          </v:shape>
        </w:pict>
      </w:r>
      <w:r w:rsidR="0067440B">
        <w:pict>
          <v:shape id="_x0000_s1035" type="#_x0000_t202" style="position:absolute;margin-left:352.8pt;margin-top:635.8pt;width:63pt;height:111.2pt;z-index:251658240;mso-position-horizontal-relative:page;mso-position-vertical-relative:page" filled="f" stroked="f">
            <v:textbox style="layout-flow:vertical-ideographic;mso-next-textbox:#_x0000_s1035">
              <w:txbxContent>
                <w:p w:rsidR="00962813" w:rsidRDefault="00962813" w:rsidP="009628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8 989 620 77 59</w:t>
                  </w:r>
                </w:p>
                <w:p w:rsidR="00962813" w:rsidRPr="00962813" w:rsidRDefault="00962813" w:rsidP="00962813">
                  <w:pPr>
                    <w:pStyle w:val="a4"/>
                    <w:jc w:val="left"/>
                  </w:pPr>
                  <w:r>
                    <w:rPr>
                      <w:lang w:val="en-US"/>
                    </w:rPr>
                    <w:t>sharp</w:t>
                  </w:r>
                  <w:r w:rsidRPr="00962813">
                    <w:t>@</w:t>
                  </w:r>
                  <w:r>
                    <w:rPr>
                      <w:lang w:val="en-US"/>
                    </w:rPr>
                    <w:t>cyber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wizard</w:t>
                  </w:r>
                  <w:r w:rsidRPr="00962813">
                    <w:t>.</w:t>
                  </w:r>
                  <w:r>
                    <w:rPr>
                      <w:lang w:val="en-US"/>
                    </w:rPr>
                    <w:t>com</w:t>
                  </w:r>
                </w:p>
                <w:p w:rsidR="0067440B" w:rsidRPr="00962813" w:rsidRDefault="0067440B" w:rsidP="00962813"/>
              </w:txbxContent>
            </v:textbox>
            <w10:wrap side="left" anchorx="page" anchory="page"/>
          </v:shape>
        </w:pict>
      </w:r>
      <w:r w:rsidR="0067440B">
        <w:pict>
          <v:shape id="_x0000_s1036" type="#_x0000_t202" style="position:absolute;margin-left:410.55pt;margin-top:636.55pt;width:63pt;height:110.45pt;z-index:251659264;mso-position-horizontal-relative:page;mso-position-vertical-relative:page" filled="f" stroked="f">
            <v:textbox style="layout-flow:vertical-ideographic;mso-next-textbox:#_x0000_s1036">
              <w:txbxContent>
                <w:p w:rsidR="00962813" w:rsidRDefault="00962813" w:rsidP="009628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8 989 620 77 59</w:t>
                  </w:r>
                </w:p>
                <w:p w:rsidR="00962813" w:rsidRPr="00962813" w:rsidRDefault="00962813" w:rsidP="00962813">
                  <w:pPr>
                    <w:pStyle w:val="a4"/>
                    <w:jc w:val="left"/>
                  </w:pPr>
                  <w:r>
                    <w:rPr>
                      <w:lang w:val="en-US"/>
                    </w:rPr>
                    <w:t>sharp</w:t>
                  </w:r>
                  <w:r w:rsidRPr="00962813">
                    <w:t>@</w:t>
                  </w:r>
                  <w:r>
                    <w:rPr>
                      <w:lang w:val="en-US"/>
                    </w:rPr>
                    <w:t>cyber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wizard</w:t>
                  </w:r>
                  <w:r w:rsidRPr="00962813">
                    <w:t>.</w:t>
                  </w:r>
                  <w:r>
                    <w:rPr>
                      <w:lang w:val="en-US"/>
                    </w:rPr>
                    <w:t>com</w:t>
                  </w:r>
                </w:p>
                <w:p w:rsidR="0067440B" w:rsidRPr="00962813" w:rsidRDefault="0067440B" w:rsidP="00962813"/>
              </w:txbxContent>
            </v:textbox>
            <w10:wrap side="left" anchorx="page" anchory="page"/>
          </v:shape>
        </w:pict>
      </w:r>
      <w:r w:rsidR="0067440B">
        <w:pict>
          <v:shape id="_x0000_s1037" type="#_x0000_t202" style="position:absolute;margin-left:469.05pt;margin-top:636.55pt;width:63pt;height:110.45pt;z-index:251660288;mso-position-horizontal-relative:page;mso-position-vertical-relative:page" filled="f" stroked="f">
            <v:textbox style="layout-flow:vertical-ideographic;mso-next-textbox:#_x0000_s1037">
              <w:txbxContent>
                <w:p w:rsidR="00962813" w:rsidRDefault="00962813" w:rsidP="009628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8 989 620 77 59</w:t>
                  </w:r>
                </w:p>
                <w:p w:rsidR="00962813" w:rsidRPr="00962813" w:rsidRDefault="00962813" w:rsidP="00962813">
                  <w:pPr>
                    <w:pStyle w:val="a4"/>
                    <w:jc w:val="left"/>
                  </w:pPr>
                  <w:r>
                    <w:rPr>
                      <w:lang w:val="en-US"/>
                    </w:rPr>
                    <w:t>sharp</w:t>
                  </w:r>
                  <w:r w:rsidRPr="00962813">
                    <w:t>@</w:t>
                  </w:r>
                  <w:r>
                    <w:rPr>
                      <w:lang w:val="en-US"/>
                    </w:rPr>
                    <w:t>cyber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wizard</w:t>
                  </w:r>
                  <w:r w:rsidRPr="00962813">
                    <w:t>.</w:t>
                  </w:r>
                  <w:r>
                    <w:rPr>
                      <w:lang w:val="en-US"/>
                    </w:rPr>
                    <w:t>com</w:t>
                  </w:r>
                </w:p>
                <w:p w:rsidR="0067440B" w:rsidRPr="00962813" w:rsidRDefault="0067440B" w:rsidP="00962813"/>
              </w:txbxContent>
            </v:textbox>
            <w10:wrap side="left" anchorx="page" anchory="page"/>
          </v:shape>
        </w:pict>
      </w:r>
      <w:r w:rsidR="0067440B">
        <w:pict>
          <v:shape id="_x0000_s1038" type="#_x0000_t202" style="position:absolute;margin-left:126pt;margin-top:636.55pt;width:58.05pt;height:110.45pt;z-index:251661312;mso-position-horizontal-relative:page;mso-position-vertical-relative:page" filled="f" stroked="f">
            <v:textbox style="layout-flow:vertical-ideographic;mso-next-textbox:#_x0000_s1038">
              <w:txbxContent>
                <w:p w:rsidR="00962813" w:rsidRDefault="00962813" w:rsidP="009628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8 989 620 77 59</w:t>
                  </w:r>
                </w:p>
                <w:p w:rsidR="00962813" w:rsidRPr="00962813" w:rsidRDefault="00962813" w:rsidP="00962813">
                  <w:pPr>
                    <w:pStyle w:val="a4"/>
                    <w:jc w:val="left"/>
                  </w:pPr>
                  <w:r>
                    <w:rPr>
                      <w:lang w:val="en-US"/>
                    </w:rPr>
                    <w:t>sharp</w:t>
                  </w:r>
                  <w:r w:rsidRPr="00962813">
                    <w:t>@</w:t>
                  </w:r>
                  <w:r>
                    <w:rPr>
                      <w:lang w:val="en-US"/>
                    </w:rPr>
                    <w:t>cyber</w:t>
                  </w:r>
                  <w:r w:rsidRPr="00962813">
                    <w:t>-</w:t>
                  </w:r>
                  <w:r>
                    <w:rPr>
                      <w:lang w:val="en-US"/>
                    </w:rPr>
                    <w:t>wizard</w:t>
                  </w:r>
                  <w:r w:rsidRPr="00962813">
                    <w:t>.</w:t>
                  </w:r>
                  <w:r>
                    <w:rPr>
                      <w:lang w:val="en-US"/>
                    </w:rPr>
                    <w:t>com</w:t>
                  </w:r>
                </w:p>
                <w:p w:rsidR="0067440B" w:rsidRPr="00962813" w:rsidRDefault="0067440B" w:rsidP="00962813"/>
              </w:txbxContent>
            </v:textbox>
            <w10:wrap side="left" anchorx="page" anchory="page"/>
          </v:shape>
        </w:pict>
      </w:r>
      <w:r w:rsidR="0067440B">
        <w:pict>
          <v:shape id="_x0000_s1039" type="#_x0000_t202" style="position:absolute;margin-left:74.3pt;margin-top:599pt;width:468pt;height:18pt;z-index:251662336;mso-position-horizontal-relative:page;mso-position-vertical-relative:page" filled="f" stroked="f">
            <v:textbox style="mso-next-textbox:#_x0000_s1039">
              <w:txbxContent>
                <w:p w:rsidR="0067440B" w:rsidRPr="00962813" w:rsidRDefault="00962813">
                  <w:pPr>
                    <w:pStyle w:val="22"/>
                    <w:rPr>
                      <w:lang w:val="en-US"/>
                    </w:rPr>
                  </w:pPr>
                  <w:r w:rsidRPr="00962813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D</w:t>
                  </w:r>
                  <w:r w:rsidRPr="0096281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MAX, V-Ray, Photoshop</w:t>
                  </w:r>
                  <w:r w:rsidR="0067440B" w:rsidRPr="00962813">
                    <w:rPr>
                      <w:lang w:val="en-US"/>
                    </w:rPr>
                    <w:t xml:space="preserve">  </w:t>
                  </w:r>
                  <w:r w:rsidR="0067440B">
                    <w:sym w:font="Symbol" w:char="00B7"/>
                  </w:r>
                  <w:r w:rsidR="0067440B" w:rsidRPr="00962813">
                    <w:rPr>
                      <w:lang w:val="en-US"/>
                    </w:rPr>
                    <w:t xml:space="preserve">  </w:t>
                  </w:r>
                  <w:r>
                    <w:rPr>
                      <w:lang w:val="en-US"/>
                    </w:rPr>
                    <w:t>Unity</w:t>
                  </w:r>
                  <w:r w:rsidRPr="00962813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Game</w:t>
                  </w:r>
                  <w:r w:rsidRPr="0096281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Design</w:t>
                  </w:r>
                  <w:r w:rsidRPr="00962813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C</w:t>
                  </w:r>
                  <w:r w:rsidRPr="00962813">
                    <w:rPr>
                      <w:lang w:val="en-US"/>
                    </w:rPr>
                    <w:t>#</w:t>
                  </w:r>
                  <w:r w:rsidR="0067440B" w:rsidRPr="00962813">
                    <w:rPr>
                      <w:lang w:val="en-US"/>
                    </w:rPr>
                    <w:t xml:space="preserve">  </w:t>
                  </w:r>
                  <w:r w:rsidR="0067440B">
                    <w:sym w:font="Symbol" w:char="00B7"/>
                  </w:r>
                  <w:r w:rsidR="0067440B" w:rsidRPr="00962813">
                    <w:rPr>
                      <w:lang w:val="en-US"/>
                    </w:rPr>
                    <w:t> </w:t>
                  </w:r>
                  <w:r>
                    <w:rPr>
                      <w:lang w:val="en-US"/>
                    </w:rPr>
                    <w:t xml:space="preserve">Nuke, Adobe </w:t>
                  </w:r>
                  <w:proofErr w:type="gramStart"/>
                  <w:r>
                    <w:rPr>
                      <w:lang w:val="en-US"/>
                    </w:rPr>
                    <w:t>After</w:t>
                  </w:r>
                  <w:proofErr w:type="gramEnd"/>
                  <w:r>
                    <w:rPr>
                      <w:lang w:val="en-US"/>
                    </w:rPr>
                    <w:t xml:space="preserve"> Effect</w:t>
                  </w:r>
                </w:p>
                <w:p w:rsidR="0067440B" w:rsidRPr="00962813" w:rsidRDefault="0067440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  <w10:wrap side="left" anchorx="page" anchory="page"/>
          </v:shape>
        </w:pict>
      </w:r>
      <w:r w:rsidR="0067440B">
        <w:pict>
          <v:shape id="_x0000_s1040" type="#_x0000_t202" style="position:absolute;margin-left:243.3pt;margin-top:531.25pt;width:128.4pt;height:53.7pt;z-index:251663360;mso-wrap-style:none;mso-position-horizontal-relative:page;mso-position-vertical-relative:page" filled="f" stroked="f">
            <v:textbox style="mso-next-textbox:#_x0000_s1040;mso-fit-shape-to-text:t">
              <w:txbxContent>
                <w:p w:rsidR="0067440B" w:rsidRDefault="00962813"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47800" cy="590550"/>
                        <wp:effectExtent l="0" t="0" r="0" b="0"/>
                        <wp:docPr id="1" name="Рисунок 1" descr="Листочки&#10;&#10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Листочки&#10;&#10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67440B">
        <w:pict>
          <v:group id="_x0000_s1041" style="position:absolute;margin-left:-20.5pt;margin-top:554.55pt;width:470.25pt;height:104.75pt;z-index:251664384;mso-position-horizontal-relative:text;mso-position-vertical-relative:text" coordorigin="1300,12711" coordsize="9405,2095">
            <v:line id="_x0000_s1042" style="position:absolute" from="1300,12711" to="10705,12711" strokecolor="#930" strokeweight="1pt"/>
            <v:line id="_x0000_s1043" style="position:absolute" from="2420,12726" to="2420,14806" strokecolor="#930" strokeweight="1pt"/>
            <v:line id="_x0000_s1044" style="position:absolute" from="3573,12726" to="3573,14806" strokecolor="#930" strokeweight="1pt"/>
            <v:line id="_x0000_s1045" style="position:absolute" from="4726,12726" to="4726,14806" strokecolor="#930" strokeweight="1pt"/>
            <v:line id="_x0000_s1046" style="position:absolute" from="5880,12726" to="5880,14806" strokecolor="#930" strokeweight="1pt"/>
            <v:line id="_x0000_s1047" style="position:absolute" from="7033,12726" to="7033,14806" strokecolor="#930" strokeweight="1pt"/>
            <v:line id="_x0000_s1048" style="position:absolute" from="8186,12726" to="8186,14806" strokecolor="#930" strokeweight="1pt"/>
            <v:line id="_x0000_s1049" style="position:absolute" from="9340,12726" to="9340,14806" strokecolor="#930" strokeweight="1pt"/>
            <w10:wrap side="left"/>
          </v:group>
        </w:pict>
      </w:r>
    </w:p>
    <w:sectPr w:rsidR="0067440B" w:rsidSect="00764FFD">
      <w:headerReference w:type="even" r:id="rId13"/>
      <w:headerReference w:type="default" r:id="rId14"/>
      <w:headerReference w:type="first" r:id="rId15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5D4" w:rsidRDefault="00DD35D4">
      <w:r>
        <w:separator/>
      </w:r>
    </w:p>
  </w:endnote>
  <w:endnote w:type="continuationSeparator" w:id="0">
    <w:p w:rsidR="00DD35D4" w:rsidRDefault="00DD3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5D4" w:rsidRDefault="00DD35D4">
      <w:r>
        <w:separator/>
      </w:r>
    </w:p>
  </w:footnote>
  <w:footnote w:type="continuationSeparator" w:id="0">
    <w:p w:rsidR="00DD35D4" w:rsidRDefault="00DD35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40B" w:rsidRDefault="0067440B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4097" type="#_x0000_t75" style="position:absolute;margin-left:0;margin-top:0;width:615.5pt;height:799.5pt;z-index:-251658752;mso-position-horizontal:center;mso-position-horizontal-relative:margin;mso-position-vertical:center;mso-position-vertical-relative:margin" o:allowincell="f">
          <v:imagedata r:id="rId1" o:title="landscape3"/>
          <w10:wrap side="left"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40B" w:rsidRDefault="0067440B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4098" type="#_x0000_t75" style="position:absolute;margin-left:0;margin-top:0;width:615.5pt;height:799.5pt;z-index:-251657728;mso-position-horizontal:center;mso-position-horizontal-relative:margin;mso-position-vertical:center;mso-position-vertical-relative:margin" o:allowincell="f">
          <v:imagedata r:id="rId1" o:title="landscape3"/>
          <w10:wrap side="left"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40B" w:rsidRDefault="0067440B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4099" type="#_x0000_t75" style="position:absolute;margin-left:0;margin-top:0;width:615.5pt;height:799.5pt;z-index:-251659776;mso-position-horizontal:center;mso-position-horizontal-relative:margin;mso-position-vertical:center;mso-position-vertical-relative:margin" o:allowincell="f">
          <v:imagedata r:id="rId1" o:title="landscape3"/>
          <w10:wrap side="left"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351D1"/>
    <w:multiLevelType w:val="hybridMultilevel"/>
    <w:tmpl w:val="DF40244A"/>
    <w:lvl w:ilvl="0" w:tplc="A2B21FD2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44A5E"/>
    <w:rsid w:val="00015DDF"/>
    <w:rsid w:val="005F7EEC"/>
    <w:rsid w:val="0067440B"/>
    <w:rsid w:val="00764FFD"/>
    <w:rsid w:val="00944A5E"/>
    <w:rsid w:val="00962813"/>
    <w:rsid w:val="00B31956"/>
    <w:rsid w:val="00DD35D4"/>
    <w:rsid w:val="00E41B8C"/>
    <w:rsid w:val="00EC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Tahoma" w:eastAsia="PMingLiU" w:hAnsi="Tahoma" w:cs="Tahoma"/>
      <w:sz w:val="18"/>
      <w:szCs w:val="18"/>
    </w:rPr>
  </w:style>
  <w:style w:type="paragraph" w:styleId="1">
    <w:name w:val="heading 1"/>
    <w:basedOn w:val="a"/>
    <w:next w:val="a"/>
    <w:qFormat/>
    <w:pPr>
      <w:keepNext/>
      <w:spacing w:before="240" w:after="60"/>
      <w:jc w:val="center"/>
      <w:outlineLvl w:val="0"/>
    </w:pPr>
    <w:rPr>
      <w:rFonts w:eastAsia="MS Mincho"/>
      <w:bCs/>
      <w:color w:val="993300"/>
      <w:kern w:val="32"/>
      <w:sz w:val="80"/>
      <w:szCs w:val="80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aramond" w:eastAsia="Times New Roman" w:hAnsi="Garamond" w:cs="Garamond"/>
      <w:b/>
      <w:bCs/>
      <w:i/>
      <w:iCs/>
      <w:color w:val="993300"/>
      <w:sz w:val="34"/>
      <w:szCs w:val="34"/>
    </w:rPr>
  </w:style>
  <w:style w:type="paragraph" w:styleId="3">
    <w:name w:val="heading 3"/>
    <w:aliases w:val="bulleted list"/>
    <w:basedOn w:val="a"/>
    <w:next w:val="a"/>
    <w:qFormat/>
    <w:pPr>
      <w:keepNext/>
      <w:numPr>
        <w:numId w:val="2"/>
      </w:numPr>
      <w:spacing w:before="120" w:after="60"/>
      <w:outlineLvl w:val="2"/>
    </w:pPr>
    <w:rPr>
      <w:rFonts w:eastAsia="MS Mincho"/>
      <w:bCs/>
      <w:sz w:val="20"/>
      <w:szCs w:val="20"/>
      <w:lang w:bidi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basedOn w:val="a0"/>
    <w:link w:val="2"/>
    <w:locked/>
    <w:rPr>
      <w:rFonts w:ascii="Garamond" w:eastAsia="PMingLiU" w:hAnsi="Garamond" w:cs="Garamond" w:hint="default"/>
      <w:b/>
      <w:bCs/>
      <w:i/>
      <w:iCs/>
      <w:color w:val="993300"/>
      <w:sz w:val="34"/>
      <w:szCs w:val="34"/>
      <w:lang w:val="ru-RU" w:eastAsia="ru-RU" w:bidi="ru-RU"/>
    </w:rPr>
  </w:style>
  <w:style w:type="character" w:customStyle="1" w:styleId="a3">
    <w:name w:val="Основной текст Знак"/>
    <w:basedOn w:val="20"/>
    <w:link w:val="a4"/>
    <w:locked/>
    <w:rPr>
      <w:rFonts w:ascii="Tahoma" w:hAnsi="Tahoma" w:cs="Tahoma"/>
      <w:szCs w:val="24"/>
    </w:rPr>
  </w:style>
  <w:style w:type="paragraph" w:styleId="a4">
    <w:name w:val="Body Text"/>
    <w:basedOn w:val="a"/>
    <w:link w:val="a3"/>
    <w:pPr>
      <w:jc w:val="center"/>
    </w:pPr>
    <w:rPr>
      <w:sz w:val="20"/>
      <w:szCs w:val="20"/>
    </w:rPr>
  </w:style>
  <w:style w:type="character" w:customStyle="1" w:styleId="21">
    <w:name w:val="Основной текст 2 Знак"/>
    <w:basedOn w:val="a0"/>
    <w:link w:val="22"/>
    <w:locked/>
    <w:rPr>
      <w:rFonts w:ascii="Tahoma" w:eastAsia="PMingLiU" w:hAnsi="Tahoma" w:cs="Tahoma" w:hint="default"/>
      <w:b/>
      <w:bCs w:val="0"/>
      <w:color w:val="993300"/>
      <w:sz w:val="18"/>
      <w:szCs w:val="18"/>
      <w:lang w:val="ru-RU" w:eastAsia="ru-RU" w:bidi="ru-RU"/>
    </w:rPr>
  </w:style>
  <w:style w:type="paragraph" w:styleId="22">
    <w:name w:val="Body Text 2"/>
    <w:basedOn w:val="a"/>
    <w:link w:val="21"/>
    <w:pPr>
      <w:jc w:val="center"/>
    </w:pPr>
    <w:rPr>
      <w:b/>
      <w:color w:val="993300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Balloon Text"/>
    <w:basedOn w:val="a"/>
    <w:link w:val="a7"/>
    <w:rsid w:val="00944A5E"/>
    <w:rPr>
      <w:sz w:val="16"/>
      <w:szCs w:val="16"/>
    </w:rPr>
  </w:style>
  <w:style w:type="character" w:customStyle="1" w:styleId="a7">
    <w:name w:val="Текст выноски Знак"/>
    <w:basedOn w:val="a0"/>
    <w:link w:val="a6"/>
    <w:rsid w:val="00944A5E"/>
    <w:rPr>
      <w:rFonts w:ascii="Tahoma" w:eastAsia="PMingLiU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ius%20Harvey\AppData\Roaming\Microsoft\Templates\&#1054;&#1073;&#1098;&#1103;&#1074;&#1083;&#1077;&#1085;&#1080;&#1077;%20&#1089;%20&#1086;&#1090;&#1088;&#1099;&#1074;&#1085;&#1099;&#1084;&#1080;%20&#1082;&#1086;&#1085;&#1090;&#1072;&#1082;&#1090;&#1085;&#1099;&#1084;&#1080;%20&#1076;&#1072;&#1085;&#1085;&#1099;&#1084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B33C2-8827-46D7-88F8-52B8ED92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Объявление с отрывными контактными данными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Sirius Harvey</dc:creator>
  <cp:lastModifiedBy>Sirius Harvey</cp:lastModifiedBy>
  <cp:revision>2</cp:revision>
  <cp:lastPrinted>2003-11-14T10:09:00Z</cp:lastPrinted>
  <dcterms:created xsi:type="dcterms:W3CDTF">2014-03-17T19:46:00Z</dcterms:created>
  <dcterms:modified xsi:type="dcterms:W3CDTF">2014-03-17T20:03:00Z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TC010427661049</vt:lpwstr>
  </property>
</Properties>
</file>